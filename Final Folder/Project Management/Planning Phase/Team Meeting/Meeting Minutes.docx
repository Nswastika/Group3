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76" w:rsidRPr="007D5FAF" w:rsidRDefault="00121438" w:rsidP="00743F2C">
      <w:pPr>
        <w:pStyle w:val="Heading1"/>
        <w:rPr>
          <w:sz w:val="40"/>
        </w:rPr>
      </w:pPr>
      <w:r>
        <w:rPr>
          <w:noProof/>
          <w:sz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465pt;margin-top:-87.7pt;width:87.75pt;height:70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" filled="f" stroked="f">
            <v:textbox>
              <w:txbxContent>
                <w:p w:rsidR="0032449F" w:rsidRDefault="0032449F"/>
              </w:txbxContent>
            </v:textbox>
          </v:shape>
        </w:pict>
      </w:r>
      <w:r>
        <w:rPr>
          <w:noProof/>
          <w:sz w:val="40"/>
        </w:rPr>
        <w:pict>
          <v:shape id="Text Box 2" o:spid="_x0000_s1027" type="#_x0000_t202" style="position:absolute;left:0;text-align:left;margin-left:370.9pt;margin-top:-154.1pt;width:29.6pt;height:62.65pt;z-index:251661312;visibility:visible;mso-wrap-distance-top:3.6pt;mso-wrap-distance-bottom:3.6p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" filled="f" stroked="f">
            <v:textbox>
              <w:txbxContent>
                <w:p w:rsidR="00C47362" w:rsidRDefault="00743F2C" w:rsidP="00040308">
                  <w:pPr>
                    <w:pStyle w:val="ListNumber"/>
                    <w:numPr>
                      <w:ilvl w:val="0"/>
                      <w:numId w:val="0"/>
                    </w:numPr>
                    <w:spacing w:line="240" w:lineRule="auto"/>
                  </w:pPr>
                  <w:r>
                    <w:rPr>
                      <w:rFonts w:asciiTheme="majorHAnsi" w:hAnsiTheme="majorHAnsi"/>
                      <w:noProof/>
                      <w:sz w:val="16"/>
                    </w:rPr>
                    <w:drawing>
                      <wp:inline distT="0" distB="0" distL="0" distR="0">
                        <wp:extent cx="190500" cy="190500"/>
                        <wp:effectExtent l="19050" t="0" r="0" b="0"/>
                        <wp:docPr id="5" name="Graphic 1" descr="Hom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Home.sv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96DAC541-7B7A-43D3-8B79-37D633B846F1}">
            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943" cy="1959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203B0">
                    <w:br/>
                  </w:r>
                  <w:r w:rsidR="004203B0">
                    <w:br/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28" type="#_x0000_t202" style="position:absolute;left:0;text-align:left;margin-left:356.75pt;margin-top:-150.35pt;width:178.75pt;height:49.85pt;z-index:251659264;visibility:visible;mso-wrap-distance-top:3.6pt;mso-wrap-distance-bottom:3.6p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" filled="f" stroked="f">
            <v:textbox>
              <w:txbxContent>
                <w:p w:rsidR="00743F2C" w:rsidRDefault="00C47362" w:rsidP="00743F2C">
                  <w:pPr>
                    <w:pStyle w:val="Date"/>
                    <w:spacing w:after="240" w:line="240" w:lineRule="auto"/>
                    <w:ind w:left="720"/>
                    <w:jc w:val="left"/>
                    <w:rPr>
                      <w:rFonts w:asciiTheme="majorHAnsi" w:hAnsiTheme="majorHAnsi"/>
                      <w:color w:val="FFFFFF" w:themeColor="background1"/>
                      <w:sz w:val="20"/>
                      <w:lang w:val="en-GB"/>
                    </w:rPr>
                  </w:pPr>
                  <w:r w:rsidRPr="00743F2C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lang w:val="en-GB"/>
                    </w:rPr>
                    <w:t>Location</w:t>
                  </w:r>
                  <w:r w:rsidR="00743F2C" w:rsidRPr="00743F2C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lang w:val="en-GB"/>
                    </w:rPr>
                    <w:t>:</w:t>
                  </w:r>
                </w:p>
                <w:p w:rsidR="00C47362" w:rsidRPr="00743F2C" w:rsidRDefault="00252E03" w:rsidP="00743F2C">
                  <w:pPr>
                    <w:pStyle w:val="Date"/>
                    <w:spacing w:after="240" w:line="240" w:lineRule="auto"/>
                    <w:ind w:left="720"/>
                    <w:jc w:val="left"/>
                    <w:rPr>
                      <w:rFonts w:asciiTheme="majorHAnsi" w:hAnsiTheme="majorHAnsi"/>
                      <w:color w:val="FFFFFF" w:themeColor="background1"/>
                      <w:sz w:val="20"/>
                      <w:lang w:val="en-GB"/>
                    </w:rPr>
                  </w:pPr>
                  <w:r w:rsidRPr="00743F2C">
                    <w:rPr>
                      <w:rFonts w:cstheme="minorHAnsi"/>
                      <w:color w:val="FFFFFF" w:themeColor="background1"/>
                      <w:sz w:val="18"/>
                    </w:rPr>
                    <w:t>The British College, Kathmandu</w:t>
                  </w:r>
                  <w:r w:rsidR="00C47362" w:rsidRPr="00743F2C">
                    <w:rPr>
                      <w:rFonts w:cstheme="minorHAnsi"/>
                      <w:color w:val="FFFFFF" w:themeColor="background1"/>
                      <w:sz w:val="16"/>
                      <w:lang w:val="en-GB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rect id="Shape 61" o:spid="_x0000_s1029" style="position:absolute;left:0;text-align:left;margin-left:-46.05pt;margin-top:-105.65pt;width:232.75pt;height:50.35pt;z-index:2516500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" filled="f" strokecolor="white [3212]" strokeweight="3pt">
            <v:stroke miterlimit="4"/>
            <v:path arrowok="t"/>
            <v:textbox inset="1.5pt,1.5pt,1.5pt,1.5pt">
              <w:txbxContent>
                <w:p w:rsidR="00A3439E" w:rsidRPr="00B232A3" w:rsidRDefault="00B232A3" w:rsidP="00A3439E">
                  <w:pPr>
                    <w:pStyle w:val="NormalWeb"/>
                    <w:spacing w:after="0"/>
                    <w:jc w:val="center"/>
                    <w:rPr>
                      <w:rFonts w:ascii="Agency FB" w:hAnsi="Agency FB"/>
                      <w:color w:val="FFFFFF" w:themeColor="background1"/>
                      <w:sz w:val="18"/>
                      <w:szCs w:val="20"/>
                    </w:rPr>
                  </w:pPr>
                  <w:r w:rsidRPr="00B232A3">
                    <w:rPr>
                      <w:rFonts w:ascii="Agency FB" w:hAnsi="Agency FB" w:cstheme="minorBidi"/>
                      <w:b/>
                      <w:bCs/>
                      <w:color w:val="FFFFFF" w:themeColor="background1"/>
                      <w:spacing w:val="120"/>
                      <w:kern w:val="24"/>
                      <w:sz w:val="32"/>
                      <w:szCs w:val="40"/>
                    </w:rPr>
                    <w:t>Cleckhuddersfax E-Convenient Store</w:t>
                  </w:r>
                </w:p>
              </w:txbxContent>
            </v:textbox>
          </v:rect>
        </w:pict>
      </w:r>
      <w:r w:rsidR="004203B0" w:rsidRPr="007D5FAF">
        <w:rPr>
          <w:sz w:val="40"/>
        </w:rPr>
        <w:t>Meeting</w:t>
      </w:r>
      <w:r w:rsidR="00743F2C" w:rsidRPr="007D5FAF">
        <w:rPr>
          <w:sz w:val="40"/>
        </w:rPr>
        <w:t xml:space="preserve"> Minutes</w:t>
      </w:r>
      <w:bookmarkStart w:id="0" w:name="_GoBack"/>
      <w:bookmarkEnd w:id="0"/>
    </w:p>
    <w:p w:rsidR="008C09BE" w:rsidRDefault="008C09BE" w:rsidP="00040308">
      <w:pPr>
        <w:pStyle w:val="Heading1"/>
      </w:pPr>
    </w:p>
    <w:p w:rsidR="007D5FAF" w:rsidRDefault="007D5FAF" w:rsidP="008C09BE">
      <w:pPr>
        <w:pStyle w:val="Heading1"/>
        <w:jc w:val="left"/>
        <w:rPr>
          <w:color w:val="808080" w:themeColor="background1" w:themeShade="80"/>
          <w:sz w:val="28"/>
          <w:szCs w:val="28"/>
          <w:lang w:val="en-GB"/>
        </w:rPr>
      </w:pPr>
    </w:p>
    <w:p w:rsidR="0039668C" w:rsidRDefault="0039668C" w:rsidP="008C09BE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1A1538" w:rsidRDefault="00FC23CA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  <w:r>
        <w:rPr>
          <w:color w:val="808080" w:themeColor="background1" w:themeShade="80"/>
          <w:sz w:val="28"/>
          <w:szCs w:val="28"/>
        </w:rPr>
        <w:t xml:space="preserve">AGENDA AND NOTES, DECISIONS, </w:t>
      </w:r>
      <w:r w:rsidR="002F7A3E" w:rsidRPr="002F7A3E">
        <w:rPr>
          <w:color w:val="808080" w:themeColor="background1" w:themeShade="80"/>
          <w:sz w:val="28"/>
          <w:szCs w:val="28"/>
        </w:rPr>
        <w:t>ISSUES</w:t>
      </w:r>
    </w:p>
    <w:p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A7316C" w:rsidRPr="0039361A" w:rsidTr="00A7316C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9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A7316C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:rsidTr="00A7316C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50 Min</w:t>
            </w:r>
          </w:p>
        </w:tc>
        <w:tc>
          <w:tcPr>
            <w:tcW w:w="1050" w:type="pct"/>
            <w:shd w:val="clear" w:color="auto" w:fill="CEDBE6" w:themeFill="background2"/>
          </w:tcPr>
          <w:p w:rsidR="00A7316C" w:rsidRPr="00E21240" w:rsidRDefault="00A7316C" w:rsidP="00A7316C">
            <w:pPr>
              <w:pStyle w:val="ItemDescription"/>
            </w:pPr>
            <w:r>
              <w:t>Review of needed Items and Resources, Project Charter Discussion</w:t>
            </w:r>
          </w:p>
        </w:tc>
        <w:tc>
          <w:tcPr>
            <w:tcW w:w="689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18/02/2020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11:30 AM – 12:20 PM</w:t>
            </w:r>
          </w:p>
        </w:tc>
        <w:tc>
          <w:tcPr>
            <w:tcW w:w="819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Information Sharing</w:t>
            </w:r>
          </w:p>
          <w:p w:rsidR="00A7316C" w:rsidRDefault="00A7316C" w:rsidP="00A7316C">
            <w:pPr>
              <w:pStyle w:val="ItemDescription"/>
            </w:pPr>
          </w:p>
        </w:tc>
      </w:tr>
    </w:tbl>
    <w:p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685ECD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685ECD" w:rsidRPr="007D5FAF" w:rsidRDefault="00685ECD" w:rsidP="007D5FAF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415AC0" w:rsidRDefault="00415AC0" w:rsidP="008C09BE">
      <w:pPr>
        <w:pStyle w:val="Heading1"/>
        <w:jc w:val="left"/>
        <w:rPr>
          <w:color w:val="808080" w:themeColor="background1" w:themeShade="80"/>
          <w:sz w:val="28"/>
          <w:szCs w:val="28"/>
        </w:rPr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Prashanna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Shrestha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Sakriya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Bajracharya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Sujan Pariyar, Swastika Adhikari,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Utsav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Sapkota</w:t>
      </w:r>
      <w:proofErr w:type="spellEnd"/>
    </w:p>
    <w:p w:rsidR="00685ECD" w:rsidRDefault="00685ECD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685ECD" w:rsidRDefault="00685ECD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040308" w:rsidRDefault="006F1E68" w:rsidP="00040308">
      <w:pPr>
        <w:pStyle w:val="ListNumber"/>
      </w:pPr>
      <w:r>
        <w:t xml:space="preserve">Introductions were made </w:t>
      </w:r>
      <w:r w:rsidR="005B6977">
        <w:t xml:space="preserve">at the first meeting, required materials and software provided by our project manager Sir Rohit Raj Pandey was noted and shared in the meeting, followed </w:t>
      </w:r>
      <w:r w:rsidR="00843E97">
        <w:t>b</w:t>
      </w:r>
      <w:r w:rsidR="005B6977">
        <w:t xml:space="preserve">y a discussion of project charter, in which the scope of project, project brief and means of communication were discussed. As means of communication, Slack and Trello </w:t>
      </w:r>
      <w:proofErr w:type="spellStart"/>
      <w:r w:rsidR="005B6977">
        <w:t>wereapproved</w:t>
      </w:r>
      <w:proofErr w:type="spellEnd"/>
      <w:r w:rsidR="005B6977">
        <w:t xml:space="preserve"> unanimously.</w:t>
      </w: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</w:pPr>
    </w:p>
    <w:p w:rsidR="004D6CD7" w:rsidRDefault="004D6CD7" w:rsidP="001A1538">
      <w:pPr>
        <w:pStyle w:val="ListNumber"/>
        <w:numPr>
          <w:ilvl w:val="0"/>
          <w:numId w:val="0"/>
        </w:numPr>
      </w:pPr>
    </w:p>
    <w:p w:rsidR="004D6CD7" w:rsidRDefault="004D6CD7" w:rsidP="001A1538">
      <w:pPr>
        <w:pStyle w:val="ListNumber"/>
        <w:numPr>
          <w:ilvl w:val="0"/>
          <w:numId w:val="0"/>
        </w:numPr>
      </w:pPr>
    </w:p>
    <w:p w:rsidR="001A1538" w:rsidRDefault="001A1538" w:rsidP="001A1538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201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33"/>
        <w:gridCol w:w="2202"/>
        <w:gridCol w:w="1445"/>
        <w:gridCol w:w="1537"/>
        <w:gridCol w:w="1357"/>
        <w:gridCol w:w="996"/>
        <w:gridCol w:w="1715"/>
      </w:tblGrid>
      <w:tr w:rsidR="00A7316C" w:rsidRPr="0039361A" w:rsidTr="00A7316C">
        <w:trPr>
          <w:trHeight w:val="390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:rsidTr="00A7316C">
        <w:trPr>
          <w:trHeight w:val="987"/>
        </w:trPr>
        <w:tc>
          <w:tcPr>
            <w:tcW w:w="588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1 Hr</w:t>
            </w:r>
          </w:p>
        </w:tc>
        <w:tc>
          <w:tcPr>
            <w:tcW w:w="1050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proofErr w:type="spellStart"/>
            <w:r>
              <w:t>Belbin</w:t>
            </w:r>
            <w:proofErr w:type="spellEnd"/>
            <w:r>
              <w:t xml:space="preserve"> Analysis, Next Meeting Purpose and Agendas</w:t>
            </w:r>
          </w:p>
        </w:tc>
        <w:tc>
          <w:tcPr>
            <w:tcW w:w="689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24/02/2020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11:30 AM – 12:</w:t>
            </w:r>
            <w:r w:rsidR="001C6F9D">
              <w:t>3</w:t>
            </w:r>
            <w:r>
              <w:t>0 PM</w:t>
            </w:r>
          </w:p>
        </w:tc>
        <w:tc>
          <w:tcPr>
            <w:tcW w:w="818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Information Sharing</w:t>
            </w:r>
          </w:p>
          <w:p w:rsidR="00A7316C" w:rsidRDefault="00A7316C" w:rsidP="00A7316C">
            <w:pPr>
              <w:pStyle w:val="ItemDescription"/>
            </w:pPr>
            <w:r>
              <w:t>Decision Making</w:t>
            </w:r>
          </w:p>
          <w:p w:rsidR="00A7316C" w:rsidRPr="00040308" w:rsidRDefault="00A7316C" w:rsidP="00A7316C">
            <w:pPr>
              <w:pStyle w:val="ItemDescription"/>
            </w:pPr>
          </w:p>
        </w:tc>
      </w:tr>
    </w:tbl>
    <w:p w:rsidR="00685ECD" w:rsidRDefault="00685ECD" w:rsidP="00A7316C">
      <w:pPr>
        <w:pStyle w:val="ListNumber"/>
        <w:numPr>
          <w:ilvl w:val="0"/>
          <w:numId w:val="0"/>
        </w:numPr>
      </w:pPr>
    </w:p>
    <w:p w:rsidR="00685ECD" w:rsidRDefault="00685ECD" w:rsidP="00415AC0">
      <w:pPr>
        <w:pStyle w:val="ListNumber"/>
        <w:numPr>
          <w:ilvl w:val="0"/>
          <w:numId w:val="0"/>
        </w:numPr>
        <w:ind w:left="173" w:hanging="173"/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Prashanna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Shrestha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Sakriya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Bajracharya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Sujan Pariyar, Swastika Adhikari,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Utsav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Sapkota</w:t>
      </w:r>
      <w:proofErr w:type="spellEnd"/>
    </w:p>
    <w:p w:rsidR="00D45903" w:rsidRDefault="00D45903" w:rsidP="00415AC0">
      <w:pPr>
        <w:pStyle w:val="ListNumber"/>
        <w:numPr>
          <w:ilvl w:val="0"/>
          <w:numId w:val="0"/>
        </w:numPr>
        <w:ind w:left="173" w:hanging="173"/>
      </w:pPr>
    </w:p>
    <w:p w:rsidR="00415AC0" w:rsidRPr="00040308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:rsidR="00040308" w:rsidRDefault="00843E97" w:rsidP="00040308">
      <w:pPr>
        <w:pStyle w:val="ListNumber"/>
      </w:pPr>
      <w:r>
        <w:t xml:space="preserve">After the first effective meeting, the team scheduled next meeting on Trello in a week for </w:t>
      </w:r>
      <w:proofErr w:type="spellStart"/>
      <w:r>
        <w:t>Belbin</w:t>
      </w:r>
      <w:proofErr w:type="spellEnd"/>
      <w:r>
        <w:t xml:space="preserve"> Analysis. The team sat together in the conference hall facilitated by The British College and started </w:t>
      </w:r>
      <w:proofErr w:type="spellStart"/>
      <w:r>
        <w:t>discussion</w:t>
      </w:r>
      <w:r w:rsidR="00251FFA">
        <w:t>.O</w:t>
      </w:r>
      <w:r>
        <w:t>ut</w:t>
      </w:r>
      <w:proofErr w:type="spellEnd"/>
      <w:r>
        <w:t xml:space="preserve"> of the discussion, individuals from the team noted their primary, secondary and least likely roles </w:t>
      </w:r>
      <w:proofErr w:type="spellStart"/>
      <w:r w:rsidR="00251FFA">
        <w:t>accordingly</w:t>
      </w:r>
      <w:r w:rsidR="00BE0461">
        <w:t>.T</w:t>
      </w:r>
      <w:r w:rsidR="00251FFA">
        <w:t>hough</w:t>
      </w:r>
      <w:proofErr w:type="spellEnd"/>
      <w:r w:rsidR="00251FFA">
        <w:t xml:space="preserve"> some changes were made, the primary roles stayed unchanged as per the meeting.</w:t>
      </w:r>
      <w:r w:rsidR="004962C8">
        <w:t xml:space="preserve"> After </w:t>
      </w:r>
      <w:proofErr w:type="spellStart"/>
      <w:r w:rsidR="004962C8">
        <w:t>Belbin</w:t>
      </w:r>
      <w:proofErr w:type="spellEnd"/>
      <w:r w:rsidR="004962C8">
        <w:t xml:space="preserve"> analysis was complete, team sat for a cup of tea and decided on next meeting purpose and agenda.</w:t>
      </w: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4D6CD7" w:rsidRDefault="004D6CD7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1A1538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685ECD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685ECD">
      <w:pPr>
        <w:pStyle w:val="ListNumber"/>
        <w:numPr>
          <w:ilvl w:val="0"/>
          <w:numId w:val="0"/>
        </w:numPr>
        <w:ind w:left="173" w:hanging="173"/>
      </w:pPr>
    </w:p>
    <w:p w:rsidR="00A765DE" w:rsidRDefault="00A765DE" w:rsidP="001A1538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A7316C" w:rsidRPr="0039361A" w:rsidTr="00A7316C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A7316C" w:rsidRPr="0039361A" w:rsidRDefault="00A7316C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A7316C" w:rsidTr="00A7316C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4 Hr</w:t>
            </w:r>
          </w:p>
        </w:tc>
        <w:tc>
          <w:tcPr>
            <w:tcW w:w="1050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Discussion on Skills Audit, ERD and Use Case Diagrams</w:t>
            </w:r>
          </w:p>
        </w:tc>
        <w:tc>
          <w:tcPr>
            <w:tcW w:w="689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25/02/2020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A7316C" w:rsidRPr="00040308" w:rsidRDefault="00A7316C" w:rsidP="00A7316C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A7316C" w:rsidRDefault="000F6A36" w:rsidP="00A7316C">
            <w:pPr>
              <w:pStyle w:val="ItemDescription"/>
            </w:pPr>
            <w:r>
              <w:t>11:30 AM – 3:00 PM</w:t>
            </w:r>
          </w:p>
        </w:tc>
        <w:tc>
          <w:tcPr>
            <w:tcW w:w="818" w:type="pct"/>
            <w:shd w:val="clear" w:color="auto" w:fill="CEDBE6" w:themeFill="background2"/>
          </w:tcPr>
          <w:p w:rsidR="00A7316C" w:rsidRDefault="00A7316C" w:rsidP="00A7316C">
            <w:pPr>
              <w:pStyle w:val="ItemDescription"/>
            </w:pPr>
            <w:r>
              <w:t>Status Update</w:t>
            </w:r>
          </w:p>
          <w:p w:rsidR="00A7316C" w:rsidRPr="00040308" w:rsidRDefault="00A7316C" w:rsidP="00A7316C">
            <w:pPr>
              <w:pStyle w:val="ItemDescription"/>
            </w:pPr>
            <w:r>
              <w:t>Problem Solving</w:t>
            </w:r>
          </w:p>
        </w:tc>
      </w:tr>
    </w:tbl>
    <w:p w:rsidR="00A7316C" w:rsidRDefault="00A7316C" w:rsidP="00415AC0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9F5AEB">
      <w:pPr>
        <w:pStyle w:val="ListNumber"/>
        <w:numPr>
          <w:ilvl w:val="0"/>
          <w:numId w:val="0"/>
        </w:numPr>
      </w:pPr>
    </w:p>
    <w:p w:rsidR="009F5AEB" w:rsidRDefault="009F5AEB" w:rsidP="009F5AEB">
      <w:pPr>
        <w:pStyle w:val="ListNumber"/>
        <w:numPr>
          <w:ilvl w:val="0"/>
          <w:numId w:val="0"/>
        </w:numPr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Prashanna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Shrestha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Sakriya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Bajracharya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Sujan Pariyar, Swastika Adhikari,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Utsav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Sapkota</w:t>
      </w:r>
      <w:proofErr w:type="spellEnd"/>
    </w:p>
    <w:p w:rsidR="00D45903" w:rsidRDefault="00D45903" w:rsidP="00415AC0">
      <w:pPr>
        <w:pStyle w:val="ListNumber"/>
        <w:numPr>
          <w:ilvl w:val="0"/>
          <w:numId w:val="0"/>
        </w:numPr>
        <w:ind w:left="173" w:hanging="173"/>
      </w:pPr>
    </w:p>
    <w:p w:rsidR="00415AC0" w:rsidRPr="00040308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:rsidR="00040308" w:rsidRDefault="00CD24F9" w:rsidP="00040308">
      <w:pPr>
        <w:pStyle w:val="ListNumber"/>
      </w:pPr>
      <w:r>
        <w:t>The agenda of this meeting was slightly different than the rest. Our project manager sir had issued a</w:t>
      </w:r>
      <w:r w:rsidR="005B1488">
        <w:t>n execution</w:t>
      </w:r>
      <w:r>
        <w:t xml:space="preserve"> phase</w:t>
      </w:r>
      <w:r w:rsidR="005B1488">
        <w:t xml:space="preserve"> in design</w:t>
      </w:r>
      <w:r>
        <w:t xml:space="preserve"> where Use Case diagrams and Entity Relationship Diagrams were to be </w:t>
      </w:r>
      <w:r w:rsidR="00B95C76">
        <w:t>made</w:t>
      </w:r>
      <w:r>
        <w:t xml:space="preserve">. After quickly finishing up with individual Skills Audit, out team figuratively graded themselves which was reviewed by each other in the team. A final cumulative grade of the team was then </w:t>
      </w:r>
      <w:r w:rsidR="00440272">
        <w:t>listed,</w:t>
      </w:r>
      <w:r w:rsidR="00DD0AAF">
        <w:t xml:space="preserve"> and Team Skills Audit was complete.</w:t>
      </w:r>
      <w:r w:rsidR="0019556C">
        <w:t xml:space="preserve"> Our team rushed to study room at college premise </w:t>
      </w:r>
      <w:r w:rsidR="003B7F11">
        <w:t xml:space="preserve">to start and help each other in designing Use Case model of the project. </w:t>
      </w:r>
      <w:r w:rsidR="0019556C">
        <w:t>After finishing a trial design of Use Case and ERD, we visited our supervisor Sir Rohit Raj Pandey</w:t>
      </w:r>
      <w:r w:rsidR="003B7F11">
        <w:t xml:space="preserve"> who eventually was free and in spite of his busy schedule, he dedicated his precious time to </w:t>
      </w:r>
      <w:proofErr w:type="spellStart"/>
      <w:r w:rsidR="003B7F11">
        <w:t>helpand</w:t>
      </w:r>
      <w:proofErr w:type="spellEnd"/>
      <w:r w:rsidR="003B7F11">
        <w:t xml:space="preserve"> provide us with wonderful new ideas and variations that could come </w:t>
      </w:r>
      <w:proofErr w:type="spellStart"/>
      <w:r w:rsidR="003B7F11">
        <w:t>up</w:t>
      </w:r>
      <w:r w:rsidR="004A092B">
        <w:t>.W</w:t>
      </w:r>
      <w:r w:rsidR="003B7F11">
        <w:t>e</w:t>
      </w:r>
      <w:proofErr w:type="spellEnd"/>
      <w:r w:rsidR="003B7F11">
        <w:t xml:space="preserve"> got new insights as to what could </w:t>
      </w:r>
      <w:r w:rsidR="004A092B">
        <w:t xml:space="preserve">be </w:t>
      </w:r>
      <w:r w:rsidR="003B7F11">
        <w:t>add</w:t>
      </w:r>
      <w:r w:rsidR="004A092B">
        <w:t>ed</w:t>
      </w:r>
      <w:r w:rsidR="003B7F11">
        <w:t xml:space="preserve"> and remove</w:t>
      </w:r>
      <w:r w:rsidR="00051ACF">
        <w:t xml:space="preserve">d </w:t>
      </w:r>
      <w:r w:rsidR="003B7F11">
        <w:t>from our initial design.</w:t>
      </w:r>
      <w:r w:rsidR="00734833">
        <w:t xml:space="preserve"> The final design was once again reviewed by the team before final submitting was done.</w:t>
      </w:r>
    </w:p>
    <w:p w:rsidR="00392DD1" w:rsidRDefault="00392DD1" w:rsidP="00415AC0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415AC0">
      <w:pPr>
        <w:pStyle w:val="ListNumber"/>
        <w:numPr>
          <w:ilvl w:val="0"/>
          <w:numId w:val="0"/>
        </w:numPr>
        <w:ind w:left="173" w:hanging="173"/>
      </w:pPr>
    </w:p>
    <w:p w:rsidR="004D6CD7" w:rsidRDefault="004D6CD7" w:rsidP="00415AC0">
      <w:pPr>
        <w:pStyle w:val="ListNumber"/>
        <w:numPr>
          <w:ilvl w:val="0"/>
          <w:numId w:val="0"/>
        </w:numPr>
        <w:ind w:left="173" w:hanging="173"/>
      </w:pPr>
    </w:p>
    <w:p w:rsidR="004D6CD7" w:rsidRDefault="004D6CD7" w:rsidP="00415AC0">
      <w:pPr>
        <w:pStyle w:val="ListNumber"/>
        <w:numPr>
          <w:ilvl w:val="0"/>
          <w:numId w:val="0"/>
        </w:numPr>
        <w:ind w:left="173" w:hanging="173"/>
      </w:pPr>
    </w:p>
    <w:p w:rsidR="001A1538" w:rsidRDefault="001A1538" w:rsidP="00415AC0">
      <w:pPr>
        <w:pStyle w:val="ListNumber"/>
        <w:numPr>
          <w:ilvl w:val="0"/>
          <w:numId w:val="0"/>
        </w:numPr>
        <w:ind w:left="173" w:hanging="173"/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392DD1" w:rsidRPr="0039361A" w:rsidTr="00325A3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392DD1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392DD1" w:rsidRPr="0039361A" w:rsidRDefault="00392DD1" w:rsidP="00325A3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392DD1" w:rsidTr="00325A3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2 Hr</w:t>
            </w:r>
          </w:p>
        </w:tc>
        <w:tc>
          <w:tcPr>
            <w:tcW w:w="1050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 xml:space="preserve">Discussion on </w:t>
            </w:r>
            <w:proofErr w:type="spellStart"/>
            <w:r>
              <w:t>Wireframes,Templates</w:t>
            </w:r>
            <w:proofErr w:type="spellEnd"/>
            <w:r>
              <w:t xml:space="preserve"> and MS Project</w:t>
            </w:r>
          </w:p>
        </w:tc>
        <w:tc>
          <w:tcPr>
            <w:tcW w:w="689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10/03/2020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392DD1" w:rsidRDefault="00392DD1" w:rsidP="00392DD1">
            <w:pPr>
              <w:pStyle w:val="ItemDescription"/>
            </w:pPr>
            <w:r>
              <w:t>The British College</w:t>
            </w:r>
          </w:p>
        </w:tc>
        <w:tc>
          <w:tcPr>
            <w:tcW w:w="647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392DD1" w:rsidRDefault="000F6A36" w:rsidP="00392DD1">
            <w:pPr>
              <w:pStyle w:val="ItemDescription"/>
            </w:pPr>
            <w:r>
              <w:t>11:30 AM – 1:00 PM</w:t>
            </w:r>
          </w:p>
        </w:tc>
        <w:tc>
          <w:tcPr>
            <w:tcW w:w="818" w:type="pct"/>
            <w:shd w:val="clear" w:color="auto" w:fill="CEDBE6" w:themeFill="background2"/>
          </w:tcPr>
          <w:p w:rsidR="00392DD1" w:rsidRPr="00040308" w:rsidRDefault="00392DD1" w:rsidP="00392DD1">
            <w:pPr>
              <w:pStyle w:val="ItemDescription"/>
            </w:pPr>
            <w:r>
              <w:t>Information Sharing</w:t>
            </w:r>
          </w:p>
        </w:tc>
      </w:tr>
    </w:tbl>
    <w:p w:rsidR="00415AC0" w:rsidRDefault="00415AC0" w:rsidP="00415AC0">
      <w:pPr>
        <w:pStyle w:val="ListNumber"/>
        <w:numPr>
          <w:ilvl w:val="0"/>
          <w:numId w:val="0"/>
        </w:numPr>
        <w:ind w:left="173" w:hanging="173"/>
      </w:pPr>
    </w:p>
    <w:p w:rsidR="00685ECD" w:rsidRDefault="00685ECD" w:rsidP="00415AC0">
      <w:pPr>
        <w:pStyle w:val="ListNumber"/>
        <w:numPr>
          <w:ilvl w:val="0"/>
          <w:numId w:val="0"/>
        </w:numPr>
        <w:ind w:left="173" w:hanging="173"/>
      </w:pPr>
    </w:p>
    <w:p w:rsidR="009F5AEB" w:rsidRDefault="009F5AEB" w:rsidP="00415AC0">
      <w:pPr>
        <w:pStyle w:val="ListNumber"/>
        <w:numPr>
          <w:ilvl w:val="0"/>
          <w:numId w:val="0"/>
        </w:numPr>
        <w:ind w:left="173" w:hanging="173"/>
      </w:pPr>
    </w:p>
    <w:p w:rsidR="00D45903" w:rsidRPr="00D45903" w:rsidRDefault="00D45903" w:rsidP="00D45903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D45903" w:rsidRDefault="00D45903" w:rsidP="00D45903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Prashanna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Shrestha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Sakriya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Bajracharya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Sujan Pariyar, Swastika Adhikari,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Utsav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Sapkota</w:t>
      </w:r>
      <w:proofErr w:type="spellEnd"/>
    </w:p>
    <w:p w:rsidR="00FF757D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:rsidR="00FF757D" w:rsidRPr="00040308" w:rsidRDefault="00FF757D" w:rsidP="00FF757D">
      <w:pPr>
        <w:pStyle w:val="ListNumber"/>
        <w:numPr>
          <w:ilvl w:val="0"/>
          <w:numId w:val="0"/>
        </w:numPr>
        <w:ind w:left="173" w:hanging="173"/>
      </w:pPr>
    </w:p>
    <w:p w:rsidR="00040308" w:rsidRDefault="00FF757D" w:rsidP="004F7767">
      <w:pPr>
        <w:pStyle w:val="ListNumber"/>
        <w:numPr>
          <w:ilvl w:val="0"/>
          <w:numId w:val="0"/>
        </w:numPr>
      </w:pPr>
      <w:r>
        <w:t xml:space="preserve">After a tedious yet fruitful meeting, our team has sat down together for template sampling and </w:t>
      </w:r>
      <w:proofErr w:type="spellStart"/>
      <w:r>
        <w:t>wireframing</w:t>
      </w:r>
      <w:proofErr w:type="spellEnd"/>
      <w:r>
        <w:t xml:space="preserve">. The team locked down to a common template and started on building wireframe. As brilliant might it </w:t>
      </w:r>
      <w:proofErr w:type="gramStart"/>
      <w:r>
        <w:t>sound</w:t>
      </w:r>
      <w:proofErr w:type="gramEnd"/>
      <w:r>
        <w:t xml:space="preserve">, template sampling wasn’t the only </w:t>
      </w:r>
      <w:r w:rsidR="002672CB">
        <w:t>challenge</w:t>
      </w:r>
      <w:r w:rsidR="00CB4004">
        <w:t xml:space="preserve">. We had to study </w:t>
      </w:r>
      <w:r w:rsidR="005B1488">
        <w:t>its</w:t>
      </w:r>
      <w:r w:rsidR="00CB4004">
        <w:t xml:space="preserve"> compatibility, responsive designs, license and many more factors that could impact ou</w:t>
      </w:r>
      <w:r w:rsidR="002672CB">
        <w:t>r entire</w:t>
      </w:r>
      <w:r w:rsidR="00596670">
        <w:t xml:space="preserve"> project. </w:t>
      </w:r>
      <w:r w:rsidR="00CB55AA">
        <w:t>Our team has discussed and decided to include</w:t>
      </w:r>
      <w:r w:rsidR="00E72369">
        <w:t xml:space="preserve"> an added</w:t>
      </w:r>
      <w:r w:rsidR="00CB55AA">
        <w:t xml:space="preserve"> wireframe for invoice, cart, login and signup functionalities along with CRUD for customer and trader interface </w:t>
      </w:r>
      <w:r w:rsidR="00596670">
        <w:t>and</w:t>
      </w:r>
      <w:r w:rsidR="00CB55AA">
        <w:t xml:space="preserve"> search features</w:t>
      </w:r>
      <w:r w:rsidR="00E72369">
        <w:t xml:space="preserve"> in template</w:t>
      </w:r>
      <w:r w:rsidR="00CB55AA">
        <w:t xml:space="preserve">. </w:t>
      </w:r>
      <w:r w:rsidR="000E7551">
        <w:t>Meanwhile</w:t>
      </w:r>
      <w:r w:rsidR="006D73D2">
        <w:t xml:space="preserve"> in the meeting</w:t>
      </w:r>
      <w:r w:rsidR="000E7551">
        <w:t xml:space="preserve">, the team has decided to push </w:t>
      </w:r>
      <w:r w:rsidR="008D13C6">
        <w:t>its</w:t>
      </w:r>
      <w:r w:rsidR="000E7551">
        <w:t xml:space="preserve"> efforts in </w:t>
      </w:r>
      <w:proofErr w:type="spellStart"/>
      <w:r w:rsidR="000E7551">
        <w:t>wireframing</w:t>
      </w:r>
      <w:proofErr w:type="spellEnd"/>
      <w:r w:rsidR="000E7551">
        <w:t xml:space="preserve"> and MS Project</w:t>
      </w:r>
      <w:r w:rsidR="00007079">
        <w:t>.</w:t>
      </w: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4F7767">
      <w:pPr>
        <w:pStyle w:val="ListNumber"/>
        <w:numPr>
          <w:ilvl w:val="0"/>
          <w:numId w:val="0"/>
        </w:numPr>
      </w:pPr>
    </w:p>
    <w:p w:rsidR="00513D41" w:rsidRDefault="00513D41" w:rsidP="00513D41">
      <w:pPr>
        <w:pStyle w:val="ListNumber"/>
        <w:numPr>
          <w:ilvl w:val="0"/>
          <w:numId w:val="0"/>
        </w:numPr>
        <w:ind w:left="173" w:hanging="173"/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513D41" w:rsidRPr="0039361A" w:rsidTr="002B2B2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lastRenderedPageBreak/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513D41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513D41" w:rsidRPr="0039361A" w:rsidRDefault="00513D41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513D41" w:rsidTr="002B2B2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3 Hr</w:t>
            </w:r>
          </w:p>
        </w:tc>
        <w:tc>
          <w:tcPr>
            <w:tcW w:w="1050" w:type="pct"/>
            <w:shd w:val="clear" w:color="auto" w:fill="CEDBE6" w:themeFill="background2"/>
          </w:tcPr>
          <w:p w:rsidR="00513D41" w:rsidRPr="00040308" w:rsidRDefault="00003B80" w:rsidP="002B2B27">
            <w:pPr>
              <w:pStyle w:val="ItemDescription"/>
            </w:pPr>
            <w:r>
              <w:t xml:space="preserve">Oracle </w:t>
            </w:r>
            <w:proofErr w:type="spellStart"/>
            <w:r>
              <w:t>table,Implementing</w:t>
            </w:r>
            <w:proofErr w:type="spellEnd"/>
            <w:r>
              <w:t xml:space="preserve"> and coding</w:t>
            </w:r>
          </w:p>
        </w:tc>
        <w:tc>
          <w:tcPr>
            <w:tcW w:w="689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01/05/2020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513D41" w:rsidRDefault="00513D41" w:rsidP="002B2B27">
            <w:pPr>
              <w:pStyle w:val="ItemDescription"/>
            </w:pPr>
            <w:r>
              <w:t>Google Meet</w:t>
            </w:r>
          </w:p>
        </w:tc>
        <w:tc>
          <w:tcPr>
            <w:tcW w:w="647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513D41" w:rsidRDefault="00DE3317" w:rsidP="00513D41">
            <w:pPr>
              <w:pStyle w:val="ItemDescription"/>
            </w:pPr>
            <w:r>
              <w:t>12 P</w:t>
            </w:r>
            <w:r w:rsidR="00513D41">
              <w:t>M –  3PM</w:t>
            </w:r>
          </w:p>
        </w:tc>
        <w:tc>
          <w:tcPr>
            <w:tcW w:w="818" w:type="pct"/>
            <w:shd w:val="clear" w:color="auto" w:fill="CEDBE6" w:themeFill="background2"/>
          </w:tcPr>
          <w:p w:rsidR="00513D41" w:rsidRPr="00040308" w:rsidRDefault="00513D41" w:rsidP="002B2B27">
            <w:pPr>
              <w:pStyle w:val="ItemDescription"/>
            </w:pPr>
            <w:r>
              <w:t>Information Sharing</w:t>
            </w:r>
          </w:p>
        </w:tc>
      </w:tr>
    </w:tbl>
    <w:p w:rsidR="00513D41" w:rsidRDefault="00513D41" w:rsidP="00513D41">
      <w:pPr>
        <w:pStyle w:val="ListNumber"/>
        <w:numPr>
          <w:ilvl w:val="0"/>
          <w:numId w:val="0"/>
        </w:numPr>
        <w:ind w:left="173" w:hanging="173"/>
      </w:pPr>
    </w:p>
    <w:p w:rsidR="00513D41" w:rsidRDefault="00513D41" w:rsidP="00513D41">
      <w:pPr>
        <w:pStyle w:val="ListNumber"/>
        <w:numPr>
          <w:ilvl w:val="0"/>
          <w:numId w:val="0"/>
        </w:numPr>
        <w:ind w:left="173" w:hanging="173"/>
      </w:pPr>
    </w:p>
    <w:p w:rsidR="00513D41" w:rsidRPr="00D45903" w:rsidRDefault="00513D41" w:rsidP="00513D41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513D41" w:rsidRDefault="00513D41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Prashanna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Shrestha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Sakriya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Bajracharya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Sujan Pariyar, Swastika Adhikari,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Utsav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Sapkota</w:t>
      </w:r>
      <w:proofErr w:type="spellEnd"/>
    </w:p>
    <w:p w:rsidR="00003B80" w:rsidRDefault="00003B80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003B80" w:rsidRPr="00DE3317" w:rsidRDefault="00003B80" w:rsidP="00513D41">
      <w:pPr>
        <w:pStyle w:val="Heading1"/>
        <w:jc w:val="left"/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</w:pPr>
    </w:p>
    <w:p w:rsidR="00003B80" w:rsidRPr="00DE3317" w:rsidRDefault="00003B80" w:rsidP="00335C1D">
      <w:pPr>
        <w:pStyle w:val="Heading1"/>
        <w:jc w:val="both"/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</w:pPr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In the hard time of Covid-19</w:t>
      </w:r>
      <w:proofErr w:type="gramStart"/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,We</w:t>
      </w:r>
      <w:proofErr w:type="gramEnd"/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managed to do meeting online</w:t>
      </w:r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through </w:t>
      </w:r>
      <w:proofErr w:type="spellStart"/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google</w:t>
      </w:r>
      <w:proofErr w:type="spellEnd"/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meet</w:t>
      </w:r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.</w:t>
      </w:r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And </w:t>
      </w:r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we discussed about th</w:t>
      </w:r>
      <w:r w:rsidR="00EB426E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e oracle table and the project </w:t>
      </w:r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flow.</w:t>
      </w:r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  <w:proofErr w:type="spellStart"/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Implementating</w:t>
      </w:r>
      <w:proofErr w:type="spellEnd"/>
      <w:r w:rsidR="00BD27E3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and coding part was </w:t>
      </w:r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discussed about the </w:t>
      </w:r>
      <w:proofErr w:type="spellStart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homepage</w:t>
      </w:r>
      <w:proofErr w:type="gramStart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,customer</w:t>
      </w:r>
      <w:proofErr w:type="spellEnd"/>
      <w:proofErr w:type="gramEnd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  <w:proofErr w:type="spellStart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interface,trader</w:t>
      </w:r>
      <w:proofErr w:type="spellEnd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  <w:proofErr w:type="spellStart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interface,admin</w:t>
      </w:r>
      <w:proofErr w:type="spellEnd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and dashboard as per the leader assigned the task to every individual in the team though it was really tough to communicate due to internet breakdown and </w:t>
      </w:r>
      <w:proofErr w:type="spellStart"/>
      <w:r w:rsidR="00335C1D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loadshedding</w:t>
      </w:r>
      <w:proofErr w:type="spellEnd"/>
      <w:r w:rsidR="00EB426E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.</w:t>
      </w: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455AC7">
      <w:pPr>
        <w:pStyle w:val="ListNumber"/>
        <w:numPr>
          <w:ilvl w:val="0"/>
          <w:numId w:val="0"/>
        </w:numPr>
        <w:ind w:left="173" w:hanging="173"/>
      </w:pPr>
    </w:p>
    <w:p w:rsidR="00455AC7" w:rsidRDefault="00455AC7" w:rsidP="00BD27E3">
      <w:pPr>
        <w:pStyle w:val="ListNumber"/>
        <w:numPr>
          <w:ilvl w:val="0"/>
          <w:numId w:val="0"/>
        </w:numPr>
      </w:pPr>
    </w:p>
    <w:p w:rsidR="002F661A" w:rsidRDefault="002F661A" w:rsidP="00BD27E3">
      <w:pPr>
        <w:pStyle w:val="ListNumber"/>
        <w:numPr>
          <w:ilvl w:val="0"/>
          <w:numId w:val="0"/>
        </w:numPr>
      </w:pPr>
    </w:p>
    <w:p w:rsidR="002F661A" w:rsidRDefault="002F661A" w:rsidP="00BD27E3">
      <w:pPr>
        <w:pStyle w:val="ListNumber"/>
        <w:numPr>
          <w:ilvl w:val="0"/>
          <w:numId w:val="0"/>
        </w:numPr>
      </w:pPr>
    </w:p>
    <w:p w:rsidR="00335C1D" w:rsidRDefault="00335C1D" w:rsidP="00BD27E3">
      <w:pPr>
        <w:pStyle w:val="ListNumber"/>
        <w:numPr>
          <w:ilvl w:val="0"/>
          <w:numId w:val="0"/>
        </w:numPr>
      </w:pPr>
    </w:p>
    <w:tbl>
      <w:tblPr>
        <w:tblpPr w:leftFromText="180" w:rightFromText="180" w:vertAnchor="text" w:horzAnchor="margin" w:tblpX="-180" w:tblpY="276"/>
        <w:tblW w:w="5179" w:type="pct"/>
        <w:shd w:val="clear" w:color="auto" w:fill="CEDBE6" w:themeFill="background2"/>
        <w:tblLayout w:type="fixed"/>
        <w:tblCellMar>
          <w:left w:w="0" w:type="dxa"/>
          <w:right w:w="0" w:type="dxa"/>
        </w:tblCellMar>
        <w:tblLook w:val="0600"/>
      </w:tblPr>
      <w:tblGrid>
        <w:gridCol w:w="1227"/>
        <w:gridCol w:w="2193"/>
        <w:gridCol w:w="1439"/>
        <w:gridCol w:w="1531"/>
        <w:gridCol w:w="1351"/>
        <w:gridCol w:w="992"/>
        <w:gridCol w:w="1708"/>
      </w:tblGrid>
      <w:tr w:rsidR="00455AC7" w:rsidRPr="0039361A" w:rsidTr="002B2B27">
        <w:trPr>
          <w:trHeight w:val="459"/>
        </w:trPr>
        <w:tc>
          <w:tcPr>
            <w:tcW w:w="588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lastRenderedPageBreak/>
              <w:t>Duration</w:t>
            </w:r>
          </w:p>
        </w:tc>
        <w:tc>
          <w:tcPr>
            <w:tcW w:w="1050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Topic / Discussion</w:t>
            </w:r>
          </w:p>
        </w:tc>
        <w:tc>
          <w:tcPr>
            <w:tcW w:w="689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Date</w:t>
            </w:r>
          </w:p>
        </w:tc>
        <w:tc>
          <w:tcPr>
            <w:tcW w:w="733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Facilitator</w:t>
            </w:r>
          </w:p>
        </w:tc>
        <w:tc>
          <w:tcPr>
            <w:tcW w:w="647" w:type="pct"/>
            <w:tcBorders>
              <w:top w:val="single" w:sz="18" w:space="0" w:color="373545" w:themeColor="text2"/>
            </w:tcBorders>
            <w:shd w:val="clear" w:color="auto" w:fill="FFFFFF" w:themeFill="background1"/>
            <w:vAlign w:val="center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 w:rsidRPr="0039361A">
              <w:rPr>
                <w:rFonts w:asciiTheme="minorHAnsi" w:hAnsiTheme="minorHAnsi" w:cstheme="minorHAnsi"/>
                <w:color w:val="3494BA" w:themeColor="accent1"/>
              </w:rPr>
              <w:t>Status</w:t>
            </w:r>
          </w:p>
        </w:tc>
        <w:tc>
          <w:tcPr>
            <w:tcW w:w="475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455AC7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Time</w:t>
            </w:r>
          </w:p>
        </w:tc>
        <w:tc>
          <w:tcPr>
            <w:tcW w:w="818" w:type="pct"/>
            <w:tcBorders>
              <w:top w:val="single" w:sz="18" w:space="0" w:color="373545" w:themeColor="text2"/>
            </w:tcBorders>
            <w:shd w:val="clear" w:color="auto" w:fill="FFFFFF" w:themeFill="background1"/>
          </w:tcPr>
          <w:p w:rsidR="00455AC7" w:rsidRPr="0039361A" w:rsidRDefault="00455AC7" w:rsidP="002B2B27">
            <w:pPr>
              <w:pStyle w:val="Heading2"/>
              <w:spacing w:before="60" w:line="240" w:lineRule="auto"/>
              <w:contextualSpacing w:val="0"/>
              <w:jc w:val="center"/>
              <w:rPr>
                <w:rFonts w:asciiTheme="minorHAnsi" w:hAnsiTheme="minorHAnsi" w:cstheme="minorHAnsi"/>
                <w:color w:val="3494BA" w:themeColor="accent1"/>
              </w:rPr>
            </w:pPr>
            <w:r>
              <w:rPr>
                <w:rFonts w:asciiTheme="minorHAnsi" w:hAnsiTheme="minorHAnsi" w:cstheme="minorHAnsi"/>
                <w:color w:val="3494BA" w:themeColor="accent1"/>
              </w:rPr>
              <w:t>Meeting Type</w:t>
            </w:r>
          </w:p>
        </w:tc>
      </w:tr>
      <w:tr w:rsidR="00455AC7" w:rsidTr="002B2B27">
        <w:trPr>
          <w:trHeight w:val="288"/>
        </w:trPr>
        <w:tc>
          <w:tcPr>
            <w:tcW w:w="588" w:type="pct"/>
            <w:shd w:val="clear" w:color="auto" w:fill="CEDBE6" w:themeFill="background2"/>
          </w:tcPr>
          <w:p w:rsidR="00455AC7" w:rsidRPr="00040308" w:rsidRDefault="00003B80" w:rsidP="002B2B27">
            <w:pPr>
              <w:pStyle w:val="ItemDescription"/>
            </w:pPr>
            <w:r>
              <w:t>2</w:t>
            </w:r>
            <w:r w:rsidR="00455AC7">
              <w:t xml:space="preserve"> Hr</w:t>
            </w:r>
          </w:p>
        </w:tc>
        <w:tc>
          <w:tcPr>
            <w:tcW w:w="1050" w:type="pct"/>
            <w:shd w:val="clear" w:color="auto" w:fill="CEDBE6" w:themeFill="background2"/>
          </w:tcPr>
          <w:p w:rsidR="00003B80" w:rsidRPr="00040308" w:rsidRDefault="00003B80" w:rsidP="002B2B27">
            <w:pPr>
              <w:pStyle w:val="ItemDescription"/>
            </w:pPr>
            <w:r>
              <w:t>Installation Guide , apex oracle application</w:t>
            </w:r>
          </w:p>
        </w:tc>
        <w:tc>
          <w:tcPr>
            <w:tcW w:w="689" w:type="pct"/>
            <w:shd w:val="clear" w:color="auto" w:fill="CEDBE6" w:themeFill="background2"/>
          </w:tcPr>
          <w:p w:rsidR="00455AC7" w:rsidRPr="00040308" w:rsidRDefault="00003B80" w:rsidP="002B2B27">
            <w:pPr>
              <w:pStyle w:val="ItemDescription"/>
            </w:pPr>
            <w:r>
              <w:t>11/06</w:t>
            </w:r>
            <w:r w:rsidR="00455AC7">
              <w:t>/2020</w:t>
            </w:r>
          </w:p>
        </w:tc>
        <w:tc>
          <w:tcPr>
            <w:tcW w:w="733" w:type="pct"/>
            <w:shd w:val="clear" w:color="auto" w:fill="CEDBE6" w:themeFill="background2"/>
          </w:tcPr>
          <w:p w:rsidR="00455AC7" w:rsidRDefault="00455AC7" w:rsidP="002B2B27">
            <w:pPr>
              <w:pStyle w:val="ItemDescription"/>
            </w:pPr>
            <w:r>
              <w:t>Google Meet</w:t>
            </w:r>
          </w:p>
        </w:tc>
        <w:tc>
          <w:tcPr>
            <w:tcW w:w="647" w:type="pct"/>
            <w:shd w:val="clear" w:color="auto" w:fill="CEDBE6" w:themeFill="background2"/>
          </w:tcPr>
          <w:p w:rsidR="00455AC7" w:rsidRPr="00040308" w:rsidRDefault="00455AC7" w:rsidP="002B2B27">
            <w:pPr>
              <w:pStyle w:val="ItemDescription"/>
            </w:pPr>
            <w:r>
              <w:t>Complete</w:t>
            </w:r>
          </w:p>
        </w:tc>
        <w:tc>
          <w:tcPr>
            <w:tcW w:w="475" w:type="pct"/>
            <w:shd w:val="clear" w:color="auto" w:fill="CEDBE6" w:themeFill="background2"/>
          </w:tcPr>
          <w:p w:rsidR="00455AC7" w:rsidRDefault="00003B80" w:rsidP="00003B80">
            <w:pPr>
              <w:pStyle w:val="ItemDescription"/>
            </w:pPr>
            <w:r>
              <w:t>2</w:t>
            </w:r>
            <w:r w:rsidR="00455AC7">
              <w:t xml:space="preserve"> </w:t>
            </w:r>
            <w:r>
              <w:t>P</w:t>
            </w:r>
            <w:r w:rsidR="00455AC7">
              <w:t xml:space="preserve">M –  </w:t>
            </w:r>
            <w:r>
              <w:t>4</w:t>
            </w:r>
            <w:r w:rsidR="00455AC7">
              <w:t>PM</w:t>
            </w:r>
          </w:p>
        </w:tc>
        <w:tc>
          <w:tcPr>
            <w:tcW w:w="818" w:type="pct"/>
            <w:shd w:val="clear" w:color="auto" w:fill="CEDBE6" w:themeFill="background2"/>
          </w:tcPr>
          <w:p w:rsidR="00455AC7" w:rsidRPr="00040308" w:rsidRDefault="00455AC7" w:rsidP="002B2B27">
            <w:pPr>
              <w:pStyle w:val="ItemDescription"/>
            </w:pPr>
            <w:r>
              <w:t>Information Sharing</w:t>
            </w:r>
          </w:p>
        </w:tc>
      </w:tr>
    </w:tbl>
    <w:p w:rsidR="00335C1D" w:rsidRDefault="00335C1D" w:rsidP="00455AC7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</w:p>
    <w:p w:rsidR="00455AC7" w:rsidRPr="00D45903" w:rsidRDefault="00455AC7" w:rsidP="00455AC7">
      <w:pPr>
        <w:pStyle w:val="Heading1"/>
        <w:jc w:val="left"/>
        <w:rPr>
          <w:color w:val="808080" w:themeColor="background1" w:themeShade="80"/>
          <w:sz w:val="24"/>
          <w:szCs w:val="28"/>
          <w:lang w:val="en-GB"/>
        </w:rPr>
      </w:pPr>
      <w:r w:rsidRPr="00D45903">
        <w:rPr>
          <w:color w:val="808080" w:themeColor="background1" w:themeShade="80"/>
          <w:sz w:val="24"/>
          <w:szCs w:val="28"/>
          <w:lang w:val="en-GB"/>
        </w:rPr>
        <w:t>ATTENDEES</w:t>
      </w:r>
    </w:p>
    <w:p w:rsidR="00455AC7" w:rsidRDefault="00455AC7" w:rsidP="00455AC7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Prashanna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Shrestha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Sakriya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Bajracharya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, Sujan Pariyar, Swastika Adhikari,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Utsav</w:t>
      </w:r>
      <w:proofErr w:type="spellEnd"/>
      <w:r w:rsidRPr="008C09BE">
        <w:rPr>
          <w:color w:val="253848" w:themeColor="background2" w:themeShade="40"/>
          <w:sz w:val="20"/>
          <w:szCs w:val="20"/>
          <w:lang w:val="en-GB"/>
        </w:rPr>
        <w:t xml:space="preserve"> </w:t>
      </w:r>
      <w:proofErr w:type="spellStart"/>
      <w:r w:rsidRPr="008C09BE">
        <w:rPr>
          <w:color w:val="253848" w:themeColor="background2" w:themeShade="40"/>
          <w:sz w:val="20"/>
          <w:szCs w:val="20"/>
          <w:lang w:val="en-GB"/>
        </w:rPr>
        <w:t>Sapkota</w:t>
      </w:r>
      <w:proofErr w:type="spellEnd"/>
    </w:p>
    <w:p w:rsidR="00003B80" w:rsidRDefault="00003B80" w:rsidP="00455AC7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Pr="00DE3317" w:rsidRDefault="00455AC7" w:rsidP="00455AC7">
      <w:pPr>
        <w:pStyle w:val="Heading1"/>
        <w:jc w:val="left"/>
        <w:rPr>
          <w:rFonts w:asciiTheme="minorHAnsi" w:hAnsiTheme="minorHAnsi" w:cstheme="minorHAnsi"/>
          <w:color w:val="253848" w:themeColor="background2" w:themeShade="40"/>
          <w:sz w:val="20"/>
          <w:szCs w:val="20"/>
          <w:lang w:val="en-GB"/>
        </w:rPr>
      </w:pPr>
    </w:p>
    <w:p w:rsidR="00455AC7" w:rsidRPr="00DE3317" w:rsidRDefault="007A04F8" w:rsidP="00455AC7">
      <w:pPr>
        <w:pStyle w:val="Heading1"/>
        <w:jc w:val="left"/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</w:pPr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The agenda of this meeting was to</w:t>
      </w:r>
      <w:r w:rsidR="007D20EA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  <w:proofErr w:type="spellStart"/>
      <w:r w:rsidR="007D20EA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install</w:t>
      </w:r>
      <w:proofErr w:type="gramStart"/>
      <w:r w:rsidR="007D20EA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>,update</w:t>
      </w:r>
      <w:proofErr w:type="spellEnd"/>
      <w:proofErr w:type="gramEnd"/>
      <w:r w:rsidR="007D20EA"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the apex oracle and build an application and discuss about the testing of project to be done in the coming days and finalise the project with all the requirements.</w:t>
      </w:r>
      <w:r w:rsidRPr="00DE3317">
        <w:rPr>
          <w:rFonts w:asciiTheme="minorHAnsi" w:hAnsiTheme="minorHAnsi" w:cstheme="minorHAnsi"/>
          <w:b w:val="0"/>
          <w:color w:val="253848" w:themeColor="background2" w:themeShade="40"/>
          <w:sz w:val="24"/>
          <w:szCs w:val="24"/>
          <w:lang w:val="en-GB"/>
        </w:rPr>
        <w:t xml:space="preserve"> </w:t>
      </w:r>
    </w:p>
    <w:p w:rsidR="00455AC7" w:rsidRPr="00DE3317" w:rsidRDefault="00455AC7" w:rsidP="00513D41">
      <w:pPr>
        <w:pStyle w:val="Heading1"/>
        <w:jc w:val="left"/>
        <w:rPr>
          <w:rFonts w:asciiTheme="minorHAnsi" w:hAnsiTheme="minorHAnsi" w:cstheme="minorHAnsi"/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455AC7" w:rsidRDefault="00455AC7" w:rsidP="00513D41">
      <w:pPr>
        <w:pStyle w:val="Heading1"/>
        <w:jc w:val="left"/>
        <w:rPr>
          <w:color w:val="253848" w:themeColor="background2" w:themeShade="40"/>
          <w:sz w:val="20"/>
          <w:szCs w:val="20"/>
          <w:lang w:val="en-GB"/>
        </w:rPr>
      </w:pPr>
    </w:p>
    <w:p w:rsidR="00513D41" w:rsidRPr="00040308" w:rsidRDefault="00513D41" w:rsidP="004F7767">
      <w:pPr>
        <w:pStyle w:val="ListNumber"/>
        <w:numPr>
          <w:ilvl w:val="0"/>
          <w:numId w:val="0"/>
        </w:numPr>
      </w:pPr>
    </w:p>
    <w:sectPr w:rsidR="00513D41" w:rsidRPr="00040308" w:rsidSect="00F67B58">
      <w:headerReference w:type="default" r:id="rId15"/>
      <w:pgSz w:w="12240" w:h="15840" w:code="1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F53" w:rsidRDefault="00F75F53" w:rsidP="001E7D29">
      <w:pPr>
        <w:spacing w:after="0" w:line="240" w:lineRule="auto"/>
      </w:pPr>
      <w:r>
        <w:separator/>
      </w:r>
    </w:p>
  </w:endnote>
  <w:endnote w:type="continuationSeparator" w:id="0">
    <w:p w:rsidR="00F75F53" w:rsidRDefault="00F75F5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F53" w:rsidRDefault="00F75F53" w:rsidP="001E7D29">
      <w:pPr>
        <w:spacing w:after="0" w:line="240" w:lineRule="auto"/>
      </w:pPr>
      <w:r>
        <w:separator/>
      </w:r>
    </w:p>
  </w:footnote>
  <w:footnote w:type="continuationSeparator" w:id="0">
    <w:p w:rsidR="00F75F53" w:rsidRDefault="00F75F5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F42" w:rsidRDefault="00121438">
    <w:pPr>
      <w:pStyle w:val="Header"/>
    </w:pPr>
    <w:r w:rsidRPr="00121438">
      <w:rPr>
        <w:noProof/>
        <w:sz w:val="40"/>
        <w:lang w:val="en-GB"/>
      </w:rPr>
      <w:pict>
        <v:group id="Group 29" o:spid="_x0000_s4097" alt="Background design and shapes" style="position:absolute;left:0;text-align:left;margin-left:-53.6pt;margin-top:-43.1pt;width:611.9pt;height:803.5pt;z-index:251659264;mso-width-percent:1000;mso-height-percent:1016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">
          <v:shape id="Freeform: Shape 8" o:spid="_x0000_s410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<v:stroke joinstyle="miter"/>
            <v:path arrowok="t" o:connecttype="custom" o:connectlocs="3429209,12451;3429209,889027;497239,889027;12452,12451" o:connectangles="0,0,0,0"/>
          </v:shape>
          <v:shape id="Freeform: Shape 9" o:spid="_x0000_s4103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<v:stroke joinstyle="miter"/>
            <v:path arrowok="t" o:connecttype="custom" o:connectlocs="12452,890687;12452,12451;3030752,12451;3515540,890687" o:connectangles="0,0,0,0"/>
          </v:shape>
          <v:shape id="Freeform: Shape 12" o:spid="_x0000_s4102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<v:stroke joinstyle="miter"/>
            <v:path arrowok="t" o:connecttype="custom" o:connectlocs="12443,981661;574872,12447;905029,12447;342601,981661" o:connectangles="0,0,0,0"/>
          </v:shape>
          <v:shape id="Freeform: Shape 13" o:spid="_x0000_s4101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<v:stroke joinstyle="miter"/>
            <v:path arrowok="t" o:connecttype="custom" o:connectlocs="12452,981998;570289,12451;900675,12451;342838,981998" o:connectangles="0,0,0,0"/>
          </v:shape>
          <v:shape id="Freeform: Shape 14" o:spid="_x0000_s4100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<v:stroke joinstyle="miter"/>
            <v:path arrowok="t" o:connecttype="custom" o:connectlocs="3515540,889027;3515540,12451;497239,12451;12452,889027" o:connectangles="0,0,0,0"/>
          </v:shape>
          <v:shape id="Freeform: Shape 8" o:spid="_x0000_s4099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<v:stroke joinstyle="miter"/>
            <v:path arrowok="t" o:connecttype="custom" o:connectlocs="0,0;330184,0;1217295,1542415;888256,1542415;0,0" o:connectangles="0,0,0,0,0"/>
          </v:shape>
          <v:shape id="Freeform: Shape 7" o:spid="_x0000_s4098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<v:stroke joinstyle="miter"/>
            <v:path arrowok="t" o:connecttype="custom" o:connectlocs="0,0;330265,0;1225138,1542664;895208,1542664;0,0" o:connectangles="0,0,0,0,0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EE8E9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856772"/>
    <w:multiLevelType w:val="multilevel"/>
    <w:tmpl w:val="4E88364C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proofState w:spelling="clean" w:grammar="clean"/>
  <w:attachedTemplate r:id="rId1"/>
  <w:stylePaneFormatFilter w:val="7804"/>
  <w:stylePaneSortMethod w:val="0000"/>
  <w:defaultTabStop w:val="720"/>
  <w:noPunctuationKerning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D432E"/>
    <w:rsid w:val="00003B80"/>
    <w:rsid w:val="0000418E"/>
    <w:rsid w:val="00007079"/>
    <w:rsid w:val="00016839"/>
    <w:rsid w:val="00040308"/>
    <w:rsid w:val="00051ACF"/>
    <w:rsid w:val="00057671"/>
    <w:rsid w:val="00084752"/>
    <w:rsid w:val="00086540"/>
    <w:rsid w:val="000B06D8"/>
    <w:rsid w:val="000B7A9E"/>
    <w:rsid w:val="000D3E4A"/>
    <w:rsid w:val="000D445D"/>
    <w:rsid w:val="000E7551"/>
    <w:rsid w:val="000E76EA"/>
    <w:rsid w:val="000F4987"/>
    <w:rsid w:val="000F65EC"/>
    <w:rsid w:val="000F6A36"/>
    <w:rsid w:val="00103670"/>
    <w:rsid w:val="0011573E"/>
    <w:rsid w:val="00121438"/>
    <w:rsid w:val="0012634B"/>
    <w:rsid w:val="001269DE"/>
    <w:rsid w:val="00140DAE"/>
    <w:rsid w:val="0015180F"/>
    <w:rsid w:val="001569B4"/>
    <w:rsid w:val="001746FC"/>
    <w:rsid w:val="0018108C"/>
    <w:rsid w:val="00193653"/>
    <w:rsid w:val="0019556C"/>
    <w:rsid w:val="001A1538"/>
    <w:rsid w:val="001C329C"/>
    <w:rsid w:val="001C6F9D"/>
    <w:rsid w:val="001E7D29"/>
    <w:rsid w:val="00204625"/>
    <w:rsid w:val="002404F5"/>
    <w:rsid w:val="00240925"/>
    <w:rsid w:val="00251FFA"/>
    <w:rsid w:val="00252E03"/>
    <w:rsid w:val="002672CB"/>
    <w:rsid w:val="00275260"/>
    <w:rsid w:val="00276FA1"/>
    <w:rsid w:val="00285B87"/>
    <w:rsid w:val="00291B4A"/>
    <w:rsid w:val="002C3D7E"/>
    <w:rsid w:val="002E3433"/>
    <w:rsid w:val="002E4F42"/>
    <w:rsid w:val="002F661A"/>
    <w:rsid w:val="002F7A3E"/>
    <w:rsid w:val="0032131A"/>
    <w:rsid w:val="0032449F"/>
    <w:rsid w:val="003310BF"/>
    <w:rsid w:val="00333DF8"/>
    <w:rsid w:val="00335C1D"/>
    <w:rsid w:val="00352B99"/>
    <w:rsid w:val="00357641"/>
    <w:rsid w:val="00360B6E"/>
    <w:rsid w:val="00361DEE"/>
    <w:rsid w:val="00376B8A"/>
    <w:rsid w:val="00392DD1"/>
    <w:rsid w:val="0039361A"/>
    <w:rsid w:val="00394EF4"/>
    <w:rsid w:val="0039668C"/>
    <w:rsid w:val="003B1597"/>
    <w:rsid w:val="003B7F11"/>
    <w:rsid w:val="0040554E"/>
    <w:rsid w:val="00410612"/>
    <w:rsid w:val="00411F8B"/>
    <w:rsid w:val="00415AC0"/>
    <w:rsid w:val="00416281"/>
    <w:rsid w:val="004203B0"/>
    <w:rsid w:val="004230D9"/>
    <w:rsid w:val="00440272"/>
    <w:rsid w:val="00450670"/>
    <w:rsid w:val="00455AC7"/>
    <w:rsid w:val="00456098"/>
    <w:rsid w:val="004724BD"/>
    <w:rsid w:val="00477352"/>
    <w:rsid w:val="00491C23"/>
    <w:rsid w:val="0049577D"/>
    <w:rsid w:val="004962C8"/>
    <w:rsid w:val="004A092B"/>
    <w:rsid w:val="004B5C09"/>
    <w:rsid w:val="004D6CD7"/>
    <w:rsid w:val="004E227E"/>
    <w:rsid w:val="004F7767"/>
    <w:rsid w:val="00500DD1"/>
    <w:rsid w:val="00513D41"/>
    <w:rsid w:val="00521AE3"/>
    <w:rsid w:val="00535B54"/>
    <w:rsid w:val="00554276"/>
    <w:rsid w:val="00564D17"/>
    <w:rsid w:val="00570173"/>
    <w:rsid w:val="00570E88"/>
    <w:rsid w:val="00596670"/>
    <w:rsid w:val="005B1488"/>
    <w:rsid w:val="005B4B2B"/>
    <w:rsid w:val="005B6977"/>
    <w:rsid w:val="005D3902"/>
    <w:rsid w:val="005E0ED9"/>
    <w:rsid w:val="005F34EA"/>
    <w:rsid w:val="006104E4"/>
    <w:rsid w:val="006136A0"/>
    <w:rsid w:val="00616B41"/>
    <w:rsid w:val="00620AE8"/>
    <w:rsid w:val="00626A79"/>
    <w:rsid w:val="006324D5"/>
    <w:rsid w:val="0064628C"/>
    <w:rsid w:val="0065214E"/>
    <w:rsid w:val="00655EE2"/>
    <w:rsid w:val="00671347"/>
    <w:rsid w:val="00680296"/>
    <w:rsid w:val="006853BC"/>
    <w:rsid w:val="00685ECD"/>
    <w:rsid w:val="00687389"/>
    <w:rsid w:val="006928C1"/>
    <w:rsid w:val="006B5AC8"/>
    <w:rsid w:val="006D5463"/>
    <w:rsid w:val="006D73D2"/>
    <w:rsid w:val="006E015E"/>
    <w:rsid w:val="006F03D4"/>
    <w:rsid w:val="006F1E68"/>
    <w:rsid w:val="00700B1F"/>
    <w:rsid w:val="007257E9"/>
    <w:rsid w:val="00734833"/>
    <w:rsid w:val="00740105"/>
    <w:rsid w:val="00743F2C"/>
    <w:rsid w:val="00744B1E"/>
    <w:rsid w:val="00756D9C"/>
    <w:rsid w:val="007619BD"/>
    <w:rsid w:val="00761B04"/>
    <w:rsid w:val="00771C24"/>
    <w:rsid w:val="00781863"/>
    <w:rsid w:val="00792701"/>
    <w:rsid w:val="007A04F8"/>
    <w:rsid w:val="007D20EA"/>
    <w:rsid w:val="007D5836"/>
    <w:rsid w:val="007D5FAF"/>
    <w:rsid w:val="007F34A4"/>
    <w:rsid w:val="00813487"/>
    <w:rsid w:val="00815563"/>
    <w:rsid w:val="008240DA"/>
    <w:rsid w:val="008429E5"/>
    <w:rsid w:val="00843E97"/>
    <w:rsid w:val="00867EA4"/>
    <w:rsid w:val="00871D8E"/>
    <w:rsid w:val="00880C14"/>
    <w:rsid w:val="00897D88"/>
    <w:rsid w:val="008A0319"/>
    <w:rsid w:val="008C09BE"/>
    <w:rsid w:val="008D13C6"/>
    <w:rsid w:val="008D3642"/>
    <w:rsid w:val="008D43E9"/>
    <w:rsid w:val="008D5B41"/>
    <w:rsid w:val="008E3C0E"/>
    <w:rsid w:val="008E421A"/>
    <w:rsid w:val="008E476B"/>
    <w:rsid w:val="0092255B"/>
    <w:rsid w:val="00927C63"/>
    <w:rsid w:val="00932F50"/>
    <w:rsid w:val="0094637B"/>
    <w:rsid w:val="00955A78"/>
    <w:rsid w:val="009778D0"/>
    <w:rsid w:val="009921B8"/>
    <w:rsid w:val="00993B09"/>
    <w:rsid w:val="009D4984"/>
    <w:rsid w:val="009D6901"/>
    <w:rsid w:val="009F4E19"/>
    <w:rsid w:val="009F5AEB"/>
    <w:rsid w:val="00A05726"/>
    <w:rsid w:val="00A07662"/>
    <w:rsid w:val="00A1539C"/>
    <w:rsid w:val="00A21B71"/>
    <w:rsid w:val="00A25111"/>
    <w:rsid w:val="00A3439E"/>
    <w:rsid w:val="00A37F9E"/>
    <w:rsid w:val="00A40085"/>
    <w:rsid w:val="00A47DF6"/>
    <w:rsid w:val="00A60E11"/>
    <w:rsid w:val="00A63D35"/>
    <w:rsid w:val="00A7316C"/>
    <w:rsid w:val="00A765DE"/>
    <w:rsid w:val="00A9231C"/>
    <w:rsid w:val="00AA2532"/>
    <w:rsid w:val="00AD47DA"/>
    <w:rsid w:val="00AE1F88"/>
    <w:rsid w:val="00AE361F"/>
    <w:rsid w:val="00AE5370"/>
    <w:rsid w:val="00B232A3"/>
    <w:rsid w:val="00B247A9"/>
    <w:rsid w:val="00B435B5"/>
    <w:rsid w:val="00B565D8"/>
    <w:rsid w:val="00B5779A"/>
    <w:rsid w:val="00B64D24"/>
    <w:rsid w:val="00B6606A"/>
    <w:rsid w:val="00B7147D"/>
    <w:rsid w:val="00B75CFC"/>
    <w:rsid w:val="00B853F9"/>
    <w:rsid w:val="00B90A08"/>
    <w:rsid w:val="00B90AB5"/>
    <w:rsid w:val="00B95C76"/>
    <w:rsid w:val="00BA3D73"/>
    <w:rsid w:val="00BB018B"/>
    <w:rsid w:val="00BD1747"/>
    <w:rsid w:val="00BD27E3"/>
    <w:rsid w:val="00BD2B06"/>
    <w:rsid w:val="00BE0461"/>
    <w:rsid w:val="00C14973"/>
    <w:rsid w:val="00C1643D"/>
    <w:rsid w:val="00C2350E"/>
    <w:rsid w:val="00C261A9"/>
    <w:rsid w:val="00C42793"/>
    <w:rsid w:val="00C47362"/>
    <w:rsid w:val="00C543E3"/>
    <w:rsid w:val="00C601ED"/>
    <w:rsid w:val="00C955BD"/>
    <w:rsid w:val="00CB4004"/>
    <w:rsid w:val="00CB55AA"/>
    <w:rsid w:val="00CD24F9"/>
    <w:rsid w:val="00CE5A5C"/>
    <w:rsid w:val="00CF5FFC"/>
    <w:rsid w:val="00D22341"/>
    <w:rsid w:val="00D31AB7"/>
    <w:rsid w:val="00D45903"/>
    <w:rsid w:val="00D50D23"/>
    <w:rsid w:val="00D512BB"/>
    <w:rsid w:val="00DA3B1A"/>
    <w:rsid w:val="00DB315F"/>
    <w:rsid w:val="00DB7BB1"/>
    <w:rsid w:val="00DC6078"/>
    <w:rsid w:val="00DC79AD"/>
    <w:rsid w:val="00DD0AAF"/>
    <w:rsid w:val="00DD2075"/>
    <w:rsid w:val="00DE1A86"/>
    <w:rsid w:val="00DE3317"/>
    <w:rsid w:val="00DF2868"/>
    <w:rsid w:val="00E37730"/>
    <w:rsid w:val="00E557A0"/>
    <w:rsid w:val="00E72369"/>
    <w:rsid w:val="00E93906"/>
    <w:rsid w:val="00EB426E"/>
    <w:rsid w:val="00ED432E"/>
    <w:rsid w:val="00EF6435"/>
    <w:rsid w:val="00F10F6B"/>
    <w:rsid w:val="00F161B1"/>
    <w:rsid w:val="00F176B0"/>
    <w:rsid w:val="00F23697"/>
    <w:rsid w:val="00F320FB"/>
    <w:rsid w:val="00F3433C"/>
    <w:rsid w:val="00F36BB7"/>
    <w:rsid w:val="00F43B69"/>
    <w:rsid w:val="00F67B58"/>
    <w:rsid w:val="00F75F53"/>
    <w:rsid w:val="00F87EAA"/>
    <w:rsid w:val="00F92B25"/>
    <w:rsid w:val="00FA1C81"/>
    <w:rsid w:val="00FB3809"/>
    <w:rsid w:val="00FB7A73"/>
    <w:rsid w:val="00FC23CA"/>
    <w:rsid w:val="00FC7E1D"/>
    <w:rsid w:val="00FD6CAB"/>
    <w:rsid w:val="00FE6B6C"/>
    <w:rsid w:val="00FF75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3" w:unhideWhenUsed="0" w:qFormat="1"/>
    <w:lsdException w:name="List Number" w:semiHidden="0" w:unhideWhenUsed="0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10" w:qFormat="1"/>
    <w:lsdException w:name="Strong" w:semiHidden="0" w:uiPriority="22" w:unhideWhenUsed="0" w:qFormat="1"/>
    <w:lsdException w:name="Emphasis" w:semiHidden="0" w:uiPriority="15" w:unhideWhenUsed="0" w:qFormat="1"/>
    <w:lsdException w:name="Table Grid" w:uiPriority="5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F42"/>
  </w:style>
  <w:style w:type="paragraph" w:styleId="Heading1">
    <w:name w:val="heading 1"/>
    <w:basedOn w:val="Normal"/>
    <w:uiPriority w:val="9"/>
    <w:qFormat/>
    <w:rsid w:val="0039361A"/>
    <w:pPr>
      <w:keepNext/>
      <w:spacing w:after="3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040308"/>
    <w:pPr>
      <w:numPr>
        <w:numId w:val="40"/>
      </w:numPr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10"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mphasis">
    <w:name w:val="Emphasis"/>
    <w:basedOn w:val="DefaultParagraphFont"/>
    <w:uiPriority w:val="15"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9"/>
    <w:rPr>
      <w:rFonts w:ascii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9"/>
    <w:rPr>
      <w:rFonts w:ascii="Times New Roman" w:hAnsi="Times New Roman" w:cs="Times New Roman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2E4F42"/>
    <w:pPr>
      <w:numPr>
        <w:ilvl w:val="1"/>
        <w:numId w:val="40"/>
      </w:numPr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customStyle="1" w:styleId="GridTable1Light1">
    <w:name w:val="Grid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Borders>
        <w:top w:val="single" w:sz="4" w:space="0" w:color="3494BA" w:themeColor="accent1"/>
        <w:bottom w:val="single" w:sz="4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Borders>
        <w:top w:val="single" w:sz="4" w:space="0" w:color="58B6C0" w:themeColor="accent2"/>
        <w:bottom w:val="single" w:sz="4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Borders>
        <w:top w:val="single" w:sz="4" w:space="0" w:color="75BDA7" w:themeColor="accent3"/>
        <w:bottom w:val="single" w:sz="4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Borders>
        <w:top w:val="single" w:sz="4" w:space="0" w:color="7A8C8E" w:themeColor="accent4"/>
        <w:bottom w:val="single" w:sz="4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Borders>
        <w:top w:val="single" w:sz="4" w:space="0" w:color="84ACB6" w:themeColor="accent5"/>
        <w:bottom w:val="single" w:sz="4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Borders>
        <w:top w:val="single" w:sz="4" w:space="0" w:color="2683C6" w:themeColor="accent6"/>
        <w:bottom w:val="single" w:sz="4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bottom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bottom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bottom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bottom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bottom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bottom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customStyle="1" w:styleId="PlainTable11">
    <w:name w:val="Plain Table 1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4230D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eChar">
    <w:name w:val="Date Char"/>
    <w:basedOn w:val="DefaultParagraphFont"/>
    <w:link w:val="Date"/>
    <w:uiPriority w:val="10"/>
    <w:rsid w:val="00C47362"/>
    <w:rPr>
      <w:rFonts w:ascii="Times New Roman" w:hAnsi="Times New Roman"/>
    </w:rPr>
  </w:style>
  <w:style w:type="paragraph" w:customStyle="1" w:styleId="ItemDescription">
    <w:name w:val="Item Description"/>
    <w:basedOn w:val="Normal"/>
    <w:qFormat/>
    <w:rsid w:val="00040308"/>
    <w:pPr>
      <w:spacing w:before="40" w:after="120" w:line="240" w:lineRule="auto"/>
      <w:ind w:left="0" w:right="360"/>
    </w:pPr>
    <w:rPr>
      <w:rFonts w:eastAsiaTheme="minorHAnsi" w:cstheme="minorBidi"/>
      <w:kern w:val="2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sav\AppData\Roaming\Microsoft\Templates\Double%20stripe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CFB00-8516-4798-B809-7DBBA7969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2963FF-BE8C-43D4-91BD-878A6B008C2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CB8100C-3696-4519-BF1D-3967AEE5454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E36CCC-3D83-4C39-94E5-F244DD3B6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Double stripe meeting minutes</Template>
  <TotalTime>3</TotalTime>
  <Pages>6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Sapkota</dc:creator>
  <cp:lastModifiedBy>Swastika</cp:lastModifiedBy>
  <cp:revision>3</cp:revision>
  <cp:lastPrinted>2020-03-14T10:54:00Z</cp:lastPrinted>
  <dcterms:created xsi:type="dcterms:W3CDTF">2020-06-16T11:19:00Z</dcterms:created>
  <dcterms:modified xsi:type="dcterms:W3CDTF">2020-06-16T11:20:00Z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